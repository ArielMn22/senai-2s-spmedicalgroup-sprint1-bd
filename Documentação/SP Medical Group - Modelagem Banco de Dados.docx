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SviGufo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Subttulo1"/>
                              </w:pPr>
                              <w:proofErr w:type="spellStart"/>
                              <w:r>
                                <w:t>SviGufo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471E94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471E94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BF7929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bookmarkStart w:id="0" w:name="_GoBack"/>
              <w:bookmarkEnd w:id="0"/>
              <w:r w:rsidR="00BF7929" w:rsidRPr="00017042">
                <w:rPr>
                  <w:rStyle w:val="Hyperlink"/>
                  <w:noProof/>
                </w:rPr>
                <w:fldChar w:fldCharType="begin"/>
              </w:r>
              <w:r w:rsidR="00BF7929" w:rsidRPr="00017042">
                <w:rPr>
                  <w:rStyle w:val="Hyperlink"/>
                  <w:noProof/>
                </w:rPr>
                <w:instrText xml:space="preserve"> </w:instrText>
              </w:r>
              <w:r w:rsidR="00BF7929">
                <w:rPr>
                  <w:noProof/>
                </w:rPr>
                <w:instrText>HYPERLINK \l "_Toc726483"</w:instrText>
              </w:r>
              <w:r w:rsidR="00BF7929" w:rsidRPr="00017042">
                <w:rPr>
                  <w:rStyle w:val="Hyperlink"/>
                  <w:noProof/>
                </w:rPr>
                <w:instrText xml:space="preserve"> </w:instrText>
              </w:r>
              <w:r w:rsidR="00BF7929" w:rsidRPr="00017042">
                <w:rPr>
                  <w:rStyle w:val="Hyperlink"/>
                  <w:noProof/>
                </w:rPr>
              </w:r>
              <w:r w:rsidR="00BF7929" w:rsidRPr="00017042">
                <w:rPr>
                  <w:rStyle w:val="Hyperlink"/>
                  <w:noProof/>
                </w:rPr>
                <w:fldChar w:fldCharType="separate"/>
              </w:r>
              <w:r w:rsidR="00BF7929" w:rsidRPr="00017042">
                <w:rPr>
                  <w:rStyle w:val="Hyperlink"/>
                  <w:noProof/>
                </w:rPr>
                <w:t>Resumo</w:t>
              </w:r>
              <w:r w:rsidR="00BF7929">
                <w:rPr>
                  <w:noProof/>
                  <w:webHidden/>
                </w:rPr>
                <w:tab/>
              </w:r>
              <w:r w:rsidR="00BF7929">
                <w:rPr>
                  <w:noProof/>
                  <w:webHidden/>
                </w:rPr>
                <w:fldChar w:fldCharType="begin"/>
              </w:r>
              <w:r w:rsidR="00BF7929">
                <w:rPr>
                  <w:noProof/>
                  <w:webHidden/>
                </w:rPr>
                <w:instrText xml:space="preserve"> PAGEREF _Toc726483 \h </w:instrText>
              </w:r>
              <w:r w:rsidR="00BF7929">
                <w:rPr>
                  <w:noProof/>
                  <w:webHidden/>
                </w:rPr>
              </w:r>
              <w:r w:rsidR="00BF7929">
                <w:rPr>
                  <w:noProof/>
                  <w:webHidden/>
                </w:rPr>
                <w:fldChar w:fldCharType="separate"/>
              </w:r>
              <w:r w:rsidR="00BF7929">
                <w:rPr>
                  <w:noProof/>
                  <w:webHidden/>
                </w:rPr>
                <w:t>2</w:t>
              </w:r>
              <w:r w:rsidR="00BF7929">
                <w:rPr>
                  <w:noProof/>
                  <w:webHidden/>
                </w:rPr>
                <w:fldChar w:fldCharType="end"/>
              </w:r>
              <w:r w:rsidR="00BF7929" w:rsidRPr="00017042">
                <w:rPr>
                  <w:rStyle w:val="Hyperlink"/>
                  <w:noProof/>
                </w:rPr>
                <w:fldChar w:fldCharType="end"/>
              </w:r>
            </w:p>
            <w:p w:rsidR="00BF7929" w:rsidRDefault="00BF792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726484" w:history="1">
                <w:r w:rsidRPr="00017042">
                  <w:rPr>
                    <w:rStyle w:val="Hyperlink"/>
                    <w:noProof/>
                  </w:rPr>
                  <w:t>Objetivos</w:t>
                </w:r>
              </w:hyperlink>
            </w:p>
            <w:p w:rsidR="00BF7929" w:rsidRDefault="00BF792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726485" w:history="1">
                <w:r w:rsidRPr="00017042">
                  <w:rPr>
                    <w:rStyle w:val="Hyperlink"/>
                    <w:noProof/>
                  </w:rPr>
                  <w:t>Descrição do projeto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_Toc726485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F7929" w:rsidRDefault="00BF792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726486" w:history="1">
                <w:r w:rsidRPr="00017042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BF7929" w:rsidRDefault="00BF792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726487" w:history="1">
                <w:r w:rsidRPr="00017042">
                  <w:rPr>
                    <w:rStyle w:val="Hyperlink"/>
                    <w:noProof/>
                  </w:rPr>
                  <w:t>Modelagem de Software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_Toc726487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F7929" w:rsidRDefault="00BF792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726488" w:history="1">
                <w:r w:rsidRPr="00017042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BF7929" w:rsidRDefault="00BF792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726489" w:history="1">
                <w:r w:rsidRPr="00017042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BF7929" w:rsidRDefault="00BF792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726490" w:history="1">
                <w:r w:rsidRPr="00017042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BF7929" w:rsidRDefault="00BF792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726491" w:history="1">
                <w:r w:rsidRPr="00017042">
                  <w:rPr>
                    <w:rStyle w:val="Hyperlink"/>
                    <w:noProof/>
                  </w:rPr>
                  <w:t>Cronograma</w:t>
                </w:r>
              </w:hyperlink>
            </w:p>
            <w:p w:rsidR="00BF7929" w:rsidRDefault="00BF792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726492" w:history="1">
                <w:r w:rsidRPr="00017042">
                  <w:rPr>
                    <w:rStyle w:val="Hyperlink"/>
                    <w:noProof/>
                    <w:lang w:eastAsia="en-US"/>
                  </w:rPr>
                  <w:t>Funcionalidades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_Toc726492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F7929" w:rsidRDefault="00BF792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726493" w:history="1">
                <w:r w:rsidRPr="00017042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BF7929" w:rsidRDefault="00BF792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726494" w:history="1">
                <w:r w:rsidRPr="00017042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BF7929" w:rsidRDefault="00BF792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726495" w:history="1">
                <w:r w:rsidRPr="00017042">
                  <w:rPr>
                    <w:rStyle w:val="Hyperlink"/>
                    <w:noProof/>
                    <w:lang w:eastAsia="en-US"/>
                  </w:rPr>
                  <w:t>Protótipos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_Toc726495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F7929" w:rsidRDefault="00BF792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726496" w:history="1">
                <w:r w:rsidRPr="00017042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BF7929" w:rsidRDefault="00BF792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726497" w:history="1">
                <w:r w:rsidRPr="00017042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BF7929" w:rsidRDefault="00BF792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726498" w:history="1">
                <w:r w:rsidRPr="00017042">
                  <w:rPr>
                    <w:rStyle w:val="Hyperlink"/>
                    <w:noProof/>
                  </w:rPr>
                  <w:t>Front-End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_Toc726498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F7929" w:rsidRDefault="00BF792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726499" w:history="1">
                <w:r w:rsidRPr="00017042">
                  <w:rPr>
                    <w:rStyle w:val="Hyperlink"/>
                    <w:noProof/>
                  </w:rPr>
                  <w:t>Mobile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_Toc726499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F7929" w:rsidRDefault="00BF792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726500" w:history="1">
                <w:r w:rsidRPr="00017042">
                  <w:rPr>
                    <w:rStyle w:val="Hyperlink"/>
                    <w:noProof/>
                  </w:rPr>
                  <w:t>Arquitetura do Projeto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_Toc726500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F7929" w:rsidRDefault="00BF792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726501" w:history="1">
                <w:r w:rsidRPr="00017042">
                  <w:rPr>
                    <w:rStyle w:val="Hyperlink"/>
                    <w:noProof/>
                  </w:rPr>
                  <w:t>Referências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_Toc726501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F7929" w:rsidRDefault="00BF792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726502" w:history="1">
                <w:r w:rsidRPr="00017042">
                  <w:rPr>
                    <w:rStyle w:val="Hyperlink"/>
                    <w:noProof/>
                  </w:rPr>
                  <w:t>Links</w:t>
                </w:r>
              </w:hyperlink>
            </w:p>
            <w:p w:rsidR="00BF7929" w:rsidRDefault="00BF792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726503" w:history="1">
                <w:r w:rsidRPr="00017042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1" w:name="_Toc726483"/>
      <w:r>
        <w:lastRenderedPageBreak/>
        <w:t>Resumo</w:t>
      </w:r>
      <w:bookmarkEnd w:id="1"/>
      <w:r>
        <w:t xml:space="preserve"> </w:t>
      </w:r>
    </w:p>
    <w:p w:rsidR="00DA19B6" w:rsidRDefault="00DA19B6"/>
    <w:p w:rsidR="00DA19B6" w:rsidRDefault="0001427C" w:rsidP="00EE79FE">
      <w:pPr>
        <w:pStyle w:val="cabealho2"/>
      </w:pPr>
      <w:bookmarkStart w:id="2" w:name="_Toc726484"/>
      <w:r>
        <w:t>Objetivos</w:t>
      </w:r>
      <w:bookmarkEnd w:id="2"/>
    </w:p>
    <w:p w:rsidR="00EE79FE" w:rsidRPr="00EE79FE" w:rsidRDefault="00EE79FE" w:rsidP="00EE79FE">
      <w:r>
        <w:t xml:space="preserve">Este documento tem por finalidade registrar o final do sistema SP Medical </w:t>
      </w:r>
      <w:proofErr w:type="spellStart"/>
      <w:r>
        <w:t>Group</w:t>
      </w:r>
      <w:proofErr w:type="spellEnd"/>
      <w:r>
        <w:t>, mostrando suas especificações técnicas e descrevendo seus recursos e capacidades.</w:t>
      </w:r>
    </w:p>
    <w:p w:rsidR="004A0592" w:rsidRDefault="004A0592"/>
    <w:p w:rsidR="00DA19B6" w:rsidRDefault="0001427C">
      <w:pPr>
        <w:pStyle w:val="cabealho1"/>
      </w:pPr>
      <w:bookmarkStart w:id="3" w:name="_Toc726485"/>
      <w:r>
        <w:t xml:space="preserve">Descrição do </w:t>
      </w:r>
      <w:r w:rsidR="00952E23">
        <w:t>projeto</w:t>
      </w:r>
      <w:bookmarkEnd w:id="3"/>
    </w:p>
    <w:p w:rsidR="00DA19B6" w:rsidRDefault="00C12B36">
      <w:r>
        <w:t xml:space="preserve">O projeto se refere à um sistema para a clínica médica, SP Medical </w:t>
      </w:r>
      <w:proofErr w:type="spellStart"/>
      <w:r>
        <w:t>Group</w:t>
      </w:r>
      <w:proofErr w:type="spellEnd"/>
      <w:r>
        <w:t>, que irá atuar cadastrando os médicos, pacientes e suas consultas com o máximo de organização, facilitando o dia-a-dia da empresa e satisfação do cliente ao ver todos suas consultas com facilidade em qualquer dispositivo, seja ele um computador, laptop ou celular.</w:t>
      </w:r>
    </w:p>
    <w:p w:rsidR="00DA19B6" w:rsidRDefault="0001427C">
      <w:pPr>
        <w:pStyle w:val="cabealho2"/>
      </w:pPr>
      <w:bookmarkStart w:id="4" w:name="_Toc726486"/>
      <w:r>
        <w:t xml:space="preserve">Resumo </w:t>
      </w:r>
      <w:r w:rsidR="00952E23">
        <w:t>do projeto</w:t>
      </w:r>
      <w:bookmarkEnd w:id="4"/>
    </w:p>
    <w:p w:rsidR="008A7F37" w:rsidRDefault="002F31C0">
      <w:r>
        <w:t xml:space="preserve">O projeto foi realizado por meio de metodologias ágeis, como Scrum e foi separado nas seguintes </w:t>
      </w:r>
      <w:r w:rsidR="00BC345E">
        <w:t>fases</w:t>
      </w:r>
      <w:r>
        <w:t>, Front-</w:t>
      </w:r>
      <w:proofErr w:type="spellStart"/>
      <w:r w:rsidR="00A07DBF">
        <w:t>e</w:t>
      </w:r>
      <w:r>
        <w:t>nd</w:t>
      </w:r>
      <w:proofErr w:type="spellEnd"/>
      <w:r>
        <w:t>, Back-</w:t>
      </w:r>
      <w:proofErr w:type="spellStart"/>
      <w:r w:rsidR="00A07DBF">
        <w:t>e</w:t>
      </w:r>
      <w:r>
        <w:t>nd</w:t>
      </w:r>
      <w:proofErr w:type="spellEnd"/>
      <w:r>
        <w:t>, Banco de Dados e Mobile.</w:t>
      </w:r>
      <w:r w:rsidR="00BC345E">
        <w:t xml:space="preserve"> Cada fase com suas especificações e objetivos.</w:t>
      </w:r>
      <w:r w:rsidR="008A7F37">
        <w:br w:type="page"/>
      </w:r>
    </w:p>
    <w:p w:rsidR="00DA19B6" w:rsidRDefault="00C92BD1">
      <w:pPr>
        <w:pStyle w:val="cabealho1"/>
      </w:pPr>
      <w:bookmarkStart w:id="5" w:name="_Toc726487"/>
      <w:r>
        <w:lastRenderedPageBreak/>
        <w:t>Modelagem de Software</w:t>
      </w:r>
      <w:bookmarkEnd w:id="5"/>
    </w:p>
    <w:p w:rsidR="008E096E" w:rsidRDefault="00C92BD1">
      <w:r>
        <w:t>Coloque aqui brevemente o que é a modelagem de software</w:t>
      </w:r>
      <w:r w:rsidR="0085795F">
        <w:t>.</w:t>
      </w:r>
    </w:p>
    <w:p w:rsidR="007B77CC" w:rsidRDefault="00C92BD1" w:rsidP="007B77CC">
      <w:pPr>
        <w:pStyle w:val="cabealho2"/>
      </w:pPr>
      <w:bookmarkStart w:id="6" w:name="_Toc726488"/>
      <w:r>
        <w:t>Modelo Lógico</w:t>
      </w:r>
      <w:bookmarkEnd w:id="6"/>
    </w:p>
    <w:p w:rsidR="007B77CC" w:rsidRDefault="007B77CC" w:rsidP="007B77CC">
      <w:r>
        <w:t>Chaves primárias e estrangeiras de acordo com as entidades/tabelas apresentadas.</w:t>
      </w:r>
    </w:p>
    <w:tbl>
      <w:tblPr>
        <w:tblW w:w="977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"/>
        <w:gridCol w:w="986"/>
        <w:gridCol w:w="986"/>
        <w:gridCol w:w="1304"/>
        <w:gridCol w:w="1544"/>
        <w:gridCol w:w="4625"/>
      </w:tblGrid>
      <w:tr w:rsidR="00155258" w:rsidRPr="00155258" w:rsidTr="00155258">
        <w:trPr>
          <w:trHeight w:val="240"/>
          <w:jc w:val="center"/>
        </w:trPr>
        <w:tc>
          <w:tcPr>
            <w:tcW w:w="97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70C0"/>
            <w:noWrap/>
            <w:vAlign w:val="center"/>
            <w:hideMark/>
          </w:tcPr>
          <w:p w:rsidR="00155258" w:rsidRPr="00155258" w:rsidRDefault="00155258" w:rsidP="001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  <w:r w:rsidRPr="00155258"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  <w:t>Clínica</w:t>
            </w:r>
          </w:p>
        </w:tc>
      </w:tr>
      <w:tr w:rsidR="00155258" w:rsidRPr="00155258" w:rsidTr="00155258">
        <w:trPr>
          <w:trHeight w:val="240"/>
          <w:jc w:val="center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55258" w:rsidRPr="00155258" w:rsidRDefault="00155258" w:rsidP="001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525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55258" w:rsidRPr="00155258" w:rsidRDefault="00155258" w:rsidP="001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525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55258" w:rsidRPr="00155258" w:rsidRDefault="00155258" w:rsidP="001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525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Razão Social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55258" w:rsidRPr="00155258" w:rsidRDefault="00155258" w:rsidP="001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525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CNPJ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55258" w:rsidRPr="00155258" w:rsidRDefault="00155258" w:rsidP="001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525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Horário de Funcionamento</w:t>
            </w:r>
          </w:p>
        </w:tc>
        <w:tc>
          <w:tcPr>
            <w:tcW w:w="4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55258" w:rsidRPr="00155258" w:rsidRDefault="00155258" w:rsidP="001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525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Localidade</w:t>
            </w:r>
          </w:p>
        </w:tc>
      </w:tr>
      <w:tr w:rsidR="00155258" w:rsidRPr="00155258" w:rsidTr="00155258">
        <w:trPr>
          <w:trHeight w:val="240"/>
          <w:jc w:val="center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258" w:rsidRPr="00155258" w:rsidRDefault="00155258" w:rsidP="001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525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258" w:rsidRPr="00155258" w:rsidRDefault="00155258" w:rsidP="001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525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SP Medical </w:t>
            </w:r>
            <w:proofErr w:type="spellStart"/>
            <w:r w:rsidRPr="0015525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Group</w:t>
            </w:r>
            <w:proofErr w:type="spellEnd"/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258" w:rsidRPr="00155258" w:rsidRDefault="00155258" w:rsidP="001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525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SP Medical </w:t>
            </w:r>
            <w:proofErr w:type="spellStart"/>
            <w:r w:rsidRPr="0015525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Group</w:t>
            </w:r>
            <w:proofErr w:type="spellEnd"/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258" w:rsidRPr="00155258" w:rsidRDefault="00155258" w:rsidP="001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525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1,23457E+13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5258" w:rsidRPr="00155258" w:rsidRDefault="00155258" w:rsidP="001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15525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Dàs</w:t>
            </w:r>
            <w:proofErr w:type="spellEnd"/>
            <w:r w:rsidRPr="0015525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7:00h às 19:00h</w:t>
            </w:r>
          </w:p>
        </w:tc>
        <w:tc>
          <w:tcPr>
            <w:tcW w:w="4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258" w:rsidRPr="00155258" w:rsidRDefault="00155258" w:rsidP="001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525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Alameda Barão de Limeira, 539 - Santa Cecilia, São Paulo - SP, 01202-001</w:t>
            </w:r>
          </w:p>
        </w:tc>
      </w:tr>
    </w:tbl>
    <w:p w:rsidR="00AF6A09" w:rsidRPr="007B77CC" w:rsidRDefault="00AF6A09" w:rsidP="007B77CC"/>
    <w:tbl>
      <w:tblPr>
        <w:tblW w:w="938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"/>
        <w:gridCol w:w="1706"/>
        <w:gridCol w:w="2243"/>
        <w:gridCol w:w="921"/>
        <w:gridCol w:w="1676"/>
        <w:gridCol w:w="1595"/>
        <w:gridCol w:w="1024"/>
      </w:tblGrid>
      <w:tr w:rsidR="001765FF" w:rsidRPr="001765FF" w:rsidTr="001765FF">
        <w:trPr>
          <w:trHeight w:val="268"/>
          <w:jc w:val="center"/>
        </w:trPr>
        <w:tc>
          <w:tcPr>
            <w:tcW w:w="9384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70C0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  <w:t>Usuários</w:t>
            </w:r>
          </w:p>
        </w:tc>
      </w:tr>
      <w:tr w:rsidR="001765FF" w:rsidRPr="001765FF" w:rsidTr="001765FF">
        <w:trPr>
          <w:trHeight w:val="268"/>
          <w:jc w:val="center"/>
        </w:trPr>
        <w:tc>
          <w:tcPr>
            <w:tcW w:w="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E-mail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Senha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Telefone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Tipo de Usuário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ID_Clinica</w:t>
            </w:r>
            <w:proofErr w:type="spellEnd"/>
          </w:p>
        </w:tc>
      </w:tr>
      <w:tr w:rsidR="001765FF" w:rsidRPr="001765FF" w:rsidTr="001765FF">
        <w:trPr>
          <w:trHeight w:val="268"/>
          <w:jc w:val="center"/>
        </w:trPr>
        <w:tc>
          <w:tcPr>
            <w:tcW w:w="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Antônio da Silva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471E94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</w:rPr>
            </w:pPr>
            <w:hyperlink r:id="rId11" w:history="1">
              <w:r w:rsidR="001765FF" w:rsidRPr="001765FF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</w:rPr>
                <w:t>antonio@email.com</w:t>
              </w:r>
            </w:hyperlink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5FF" w:rsidRPr="001765FF" w:rsidRDefault="001765FF" w:rsidP="001765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142414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(11) 94444-4444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1765FF" w:rsidRPr="001765FF" w:rsidTr="001765FF">
        <w:trPr>
          <w:trHeight w:val="268"/>
          <w:jc w:val="center"/>
        </w:trPr>
        <w:tc>
          <w:tcPr>
            <w:tcW w:w="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Jose Carlos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471E94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</w:rPr>
            </w:pPr>
            <w:hyperlink r:id="rId12" w:history="1">
              <w:r w:rsidR="001765FF" w:rsidRPr="001765FF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</w:rPr>
                <w:t>jose@email.com</w:t>
              </w:r>
            </w:hyperlink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5FF" w:rsidRPr="001765FF" w:rsidRDefault="001765FF" w:rsidP="001765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421414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(11) 95555-5555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1765FF" w:rsidRPr="001765FF" w:rsidTr="001765FF">
        <w:trPr>
          <w:trHeight w:val="268"/>
          <w:jc w:val="center"/>
        </w:trPr>
        <w:tc>
          <w:tcPr>
            <w:tcW w:w="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Ruan</w:t>
            </w:r>
            <w:proofErr w:type="spellEnd"/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Cardoso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471E94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</w:rPr>
            </w:pPr>
            <w:hyperlink r:id="rId13" w:history="1">
              <w:r w:rsidR="001765FF" w:rsidRPr="001765FF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</w:rPr>
                <w:t>ruan@emal.com</w:t>
              </w:r>
            </w:hyperlink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5FF" w:rsidRPr="001765FF" w:rsidRDefault="001765FF" w:rsidP="001765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4124124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(11) 96666-6666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1765FF" w:rsidRPr="001765FF" w:rsidTr="001765FF">
        <w:trPr>
          <w:trHeight w:val="268"/>
          <w:jc w:val="center"/>
        </w:trPr>
        <w:tc>
          <w:tcPr>
            <w:tcW w:w="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Ana Júlia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471E94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</w:rPr>
            </w:pPr>
            <w:hyperlink r:id="rId14" w:history="1">
              <w:r w:rsidR="001765FF" w:rsidRPr="001765FF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</w:rPr>
                <w:t>ana@julia.com</w:t>
              </w:r>
            </w:hyperlink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5FF" w:rsidRPr="001765FF" w:rsidRDefault="001765FF" w:rsidP="001765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12424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(11) 97777-7777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1765FF" w:rsidRPr="001765FF" w:rsidTr="001765FF">
        <w:trPr>
          <w:trHeight w:val="268"/>
          <w:jc w:val="center"/>
        </w:trPr>
        <w:tc>
          <w:tcPr>
            <w:tcW w:w="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Cláudia Joaquina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471E94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</w:rPr>
            </w:pPr>
            <w:hyperlink r:id="rId15" w:history="1">
              <w:r w:rsidR="001765FF" w:rsidRPr="001765FF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</w:rPr>
                <w:t>claudia22@email.com</w:t>
              </w:r>
            </w:hyperlink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5FF" w:rsidRPr="001765FF" w:rsidRDefault="001765FF" w:rsidP="001765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412414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(11) 9888-88888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:rsidR="001C0571" w:rsidRDefault="001C0571" w:rsidP="007B77CC">
      <w:pPr>
        <w:jc w:val="center"/>
      </w:pPr>
    </w:p>
    <w:tbl>
      <w:tblPr>
        <w:tblW w:w="81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4"/>
        <w:gridCol w:w="2016"/>
        <w:gridCol w:w="3238"/>
        <w:gridCol w:w="2402"/>
      </w:tblGrid>
      <w:tr w:rsidR="001C0571" w:rsidRPr="001C0571" w:rsidTr="007B77CC">
        <w:trPr>
          <w:trHeight w:val="288"/>
          <w:jc w:val="center"/>
        </w:trPr>
        <w:tc>
          <w:tcPr>
            <w:tcW w:w="81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  <w:t>Médicos</w:t>
            </w:r>
          </w:p>
        </w:tc>
      </w:tr>
      <w:tr w:rsidR="001C0571" w:rsidRPr="001C0571" w:rsidTr="007B77CC">
        <w:trPr>
          <w:trHeight w:val="288"/>
          <w:jc w:val="center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 Usuário</w:t>
            </w:r>
          </w:p>
        </w:tc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ID </w:t>
            </w: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Especialidade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CRM</w:t>
            </w:r>
          </w:p>
        </w:tc>
      </w:tr>
      <w:tr w:rsidR="001C0571" w:rsidRPr="001C0571" w:rsidTr="007B77CC">
        <w:trPr>
          <w:trHeight w:val="288"/>
          <w:jc w:val="center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5677656757</w:t>
            </w:r>
          </w:p>
        </w:tc>
      </w:tr>
      <w:tr w:rsidR="001C0571" w:rsidRPr="001C0571" w:rsidTr="007B77CC">
        <w:trPr>
          <w:trHeight w:val="288"/>
          <w:jc w:val="center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9812739918</w:t>
            </w:r>
          </w:p>
        </w:tc>
      </w:tr>
    </w:tbl>
    <w:p w:rsidR="001C0571" w:rsidRDefault="001C0571" w:rsidP="007B77CC">
      <w:pPr>
        <w:jc w:val="center"/>
      </w:pPr>
    </w:p>
    <w:tbl>
      <w:tblPr>
        <w:tblW w:w="37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4"/>
        <w:gridCol w:w="3236"/>
      </w:tblGrid>
      <w:tr w:rsidR="001A0A86" w:rsidRPr="001A0A86" w:rsidTr="007B77CC">
        <w:trPr>
          <w:trHeight w:val="288"/>
          <w:jc w:val="center"/>
        </w:trPr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  <w:t>Tipos de Usuário</w:t>
            </w:r>
          </w:p>
        </w:tc>
      </w:tr>
      <w:tr w:rsidR="001A0A86" w:rsidRPr="001A0A86" w:rsidTr="007B77CC">
        <w:trPr>
          <w:trHeight w:val="288"/>
          <w:jc w:val="center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Nome</w:t>
            </w:r>
          </w:p>
        </w:tc>
      </w:tr>
      <w:tr w:rsidR="001A0A86" w:rsidRPr="001A0A86" w:rsidTr="007B77CC">
        <w:trPr>
          <w:trHeight w:val="288"/>
          <w:jc w:val="center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Administrador</w:t>
            </w:r>
          </w:p>
        </w:tc>
      </w:tr>
      <w:tr w:rsidR="001A0A86" w:rsidRPr="001A0A86" w:rsidTr="007B77CC">
        <w:trPr>
          <w:trHeight w:val="288"/>
          <w:jc w:val="center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Médico</w:t>
            </w:r>
          </w:p>
        </w:tc>
      </w:tr>
      <w:tr w:rsidR="001A0A86" w:rsidRPr="001A0A86" w:rsidTr="007B77CC">
        <w:trPr>
          <w:trHeight w:val="288"/>
          <w:jc w:val="center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Paciente</w:t>
            </w:r>
          </w:p>
        </w:tc>
      </w:tr>
    </w:tbl>
    <w:p w:rsidR="001C0571" w:rsidRDefault="001C0571" w:rsidP="007B77CC">
      <w:pPr>
        <w:jc w:val="center"/>
      </w:pPr>
    </w:p>
    <w:tbl>
      <w:tblPr>
        <w:tblW w:w="44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"/>
        <w:gridCol w:w="4162"/>
      </w:tblGrid>
      <w:tr w:rsidR="001A0A86" w:rsidRPr="001A0A86" w:rsidTr="007B77CC">
        <w:trPr>
          <w:trHeight w:val="288"/>
          <w:jc w:val="center"/>
        </w:trPr>
        <w:tc>
          <w:tcPr>
            <w:tcW w:w="4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  <w:t>Status</w:t>
            </w:r>
          </w:p>
        </w:tc>
      </w:tr>
      <w:tr w:rsidR="001A0A86" w:rsidRPr="001A0A86" w:rsidTr="007B77CC">
        <w:trPr>
          <w:trHeight w:val="288"/>
          <w:jc w:val="center"/>
        </w:trPr>
        <w:tc>
          <w:tcPr>
            <w:tcW w:w="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4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Nome</w:t>
            </w:r>
          </w:p>
        </w:tc>
      </w:tr>
      <w:tr w:rsidR="001A0A86" w:rsidRPr="001A0A86" w:rsidTr="007B77CC">
        <w:trPr>
          <w:trHeight w:val="288"/>
          <w:jc w:val="center"/>
        </w:trPr>
        <w:tc>
          <w:tcPr>
            <w:tcW w:w="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Confirmado</w:t>
            </w:r>
          </w:p>
        </w:tc>
      </w:tr>
      <w:tr w:rsidR="001A0A86" w:rsidRPr="001A0A86" w:rsidTr="007B77CC">
        <w:trPr>
          <w:trHeight w:val="288"/>
          <w:jc w:val="center"/>
        </w:trPr>
        <w:tc>
          <w:tcPr>
            <w:tcW w:w="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Aguardando Confirmação do médico</w:t>
            </w:r>
          </w:p>
        </w:tc>
      </w:tr>
      <w:tr w:rsidR="001A0A86" w:rsidRPr="001A0A86" w:rsidTr="007B77CC">
        <w:trPr>
          <w:trHeight w:val="288"/>
          <w:jc w:val="center"/>
        </w:trPr>
        <w:tc>
          <w:tcPr>
            <w:tcW w:w="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Recusado</w:t>
            </w:r>
          </w:p>
        </w:tc>
      </w:tr>
      <w:tr w:rsidR="001A0A86" w:rsidRPr="001A0A86" w:rsidTr="007B77CC">
        <w:trPr>
          <w:trHeight w:val="288"/>
          <w:jc w:val="center"/>
        </w:trPr>
        <w:tc>
          <w:tcPr>
            <w:tcW w:w="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4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Adiado</w:t>
            </w:r>
          </w:p>
        </w:tc>
      </w:tr>
    </w:tbl>
    <w:p w:rsidR="001A0A86" w:rsidRDefault="001A0A86" w:rsidP="007B77CC">
      <w:pPr>
        <w:jc w:val="center"/>
      </w:pPr>
    </w:p>
    <w:p w:rsidR="00622910" w:rsidRDefault="00622910" w:rsidP="007B77CC">
      <w:pPr>
        <w:jc w:val="center"/>
      </w:pPr>
    </w:p>
    <w:p w:rsidR="00622910" w:rsidRDefault="00622910" w:rsidP="007B77CC">
      <w:pPr>
        <w:jc w:val="center"/>
      </w:pPr>
    </w:p>
    <w:tbl>
      <w:tblPr>
        <w:tblW w:w="47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3"/>
        <w:gridCol w:w="4157"/>
      </w:tblGrid>
      <w:tr w:rsidR="001A0A86" w:rsidRPr="001A0A86" w:rsidTr="007B77CC">
        <w:trPr>
          <w:trHeight w:val="288"/>
          <w:jc w:val="center"/>
        </w:trPr>
        <w:tc>
          <w:tcPr>
            <w:tcW w:w="4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  <w:lastRenderedPageBreak/>
              <w:t>Especialidades</w:t>
            </w:r>
          </w:p>
        </w:tc>
      </w:tr>
      <w:tr w:rsidR="001A0A86" w:rsidRPr="001A0A86" w:rsidTr="007B77CC">
        <w:trPr>
          <w:trHeight w:val="288"/>
          <w:jc w:val="center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4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Nome</w:t>
            </w:r>
          </w:p>
        </w:tc>
      </w:tr>
      <w:tr w:rsidR="001A0A86" w:rsidRPr="001A0A86" w:rsidTr="007B77CC">
        <w:trPr>
          <w:trHeight w:val="288"/>
          <w:jc w:val="center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Psiquiatra</w:t>
            </w:r>
          </w:p>
        </w:tc>
      </w:tr>
      <w:tr w:rsidR="001A0A86" w:rsidRPr="001A0A86" w:rsidTr="007B77CC">
        <w:trPr>
          <w:trHeight w:val="288"/>
          <w:jc w:val="center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Cardiologista</w:t>
            </w:r>
          </w:p>
        </w:tc>
      </w:tr>
      <w:tr w:rsidR="001A0A86" w:rsidRPr="001A0A86" w:rsidTr="007B77CC">
        <w:trPr>
          <w:trHeight w:val="288"/>
          <w:jc w:val="center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Endocrinologista</w:t>
            </w:r>
          </w:p>
        </w:tc>
      </w:tr>
      <w:tr w:rsidR="001A0A86" w:rsidRPr="001A0A86" w:rsidTr="007B77CC">
        <w:trPr>
          <w:trHeight w:val="288"/>
          <w:jc w:val="center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4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Nutricionista</w:t>
            </w:r>
          </w:p>
        </w:tc>
      </w:tr>
      <w:tr w:rsidR="001A0A86" w:rsidRPr="001A0A86" w:rsidTr="007B77CC">
        <w:trPr>
          <w:trHeight w:val="288"/>
          <w:jc w:val="center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4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Pediatra</w:t>
            </w:r>
          </w:p>
        </w:tc>
      </w:tr>
    </w:tbl>
    <w:p w:rsidR="001A0A86" w:rsidRDefault="001A0A86" w:rsidP="00622910"/>
    <w:tbl>
      <w:tblPr>
        <w:tblW w:w="878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2"/>
        <w:gridCol w:w="1191"/>
        <w:gridCol w:w="1324"/>
        <w:gridCol w:w="1654"/>
        <w:gridCol w:w="1701"/>
        <w:gridCol w:w="2552"/>
      </w:tblGrid>
      <w:tr w:rsidR="001A0A86" w:rsidRPr="001A0A86" w:rsidTr="007B77CC">
        <w:trPr>
          <w:trHeight w:val="334"/>
          <w:jc w:val="center"/>
        </w:trPr>
        <w:tc>
          <w:tcPr>
            <w:tcW w:w="878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  <w:t>Pacientes</w:t>
            </w:r>
          </w:p>
        </w:tc>
      </w:tr>
      <w:tr w:rsidR="001A0A86" w:rsidRPr="001A0A86" w:rsidTr="007B77CC">
        <w:trPr>
          <w:trHeight w:val="334"/>
          <w:jc w:val="center"/>
        </w:trPr>
        <w:tc>
          <w:tcPr>
            <w:tcW w:w="3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 Usuário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RG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CPF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Data Nascimento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Endereço</w:t>
            </w:r>
          </w:p>
        </w:tc>
      </w:tr>
      <w:tr w:rsidR="001A0A86" w:rsidRPr="001A0A86" w:rsidTr="007B77CC">
        <w:trPr>
          <w:trHeight w:val="334"/>
          <w:jc w:val="center"/>
        </w:trPr>
        <w:tc>
          <w:tcPr>
            <w:tcW w:w="3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12.123.123-1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123.123.113-23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12/01/2000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Rua </w:t>
            </w:r>
            <w:proofErr w:type="spellStart"/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Helvétia</w:t>
            </w:r>
            <w:proofErr w:type="spellEnd"/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2048, apto. 2</w:t>
            </w:r>
          </w:p>
        </w:tc>
      </w:tr>
      <w:tr w:rsidR="001A0A86" w:rsidRPr="001A0A86" w:rsidTr="007B77CC">
        <w:trPr>
          <w:trHeight w:val="334"/>
          <w:jc w:val="center"/>
        </w:trPr>
        <w:tc>
          <w:tcPr>
            <w:tcW w:w="3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45.456.234-9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234.235.523-24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30/03/1945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Av. Barão de Limeira, 345</w:t>
            </w:r>
          </w:p>
        </w:tc>
      </w:tr>
    </w:tbl>
    <w:p w:rsidR="001A0A86" w:rsidRDefault="001A0A86" w:rsidP="007B77CC">
      <w:pPr>
        <w:jc w:val="center"/>
      </w:pPr>
    </w:p>
    <w:tbl>
      <w:tblPr>
        <w:tblW w:w="906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"/>
        <w:gridCol w:w="1337"/>
        <w:gridCol w:w="1211"/>
        <w:gridCol w:w="1959"/>
        <w:gridCol w:w="3237"/>
        <w:gridCol w:w="992"/>
      </w:tblGrid>
      <w:tr w:rsidR="001A0A86" w:rsidRPr="001A0A86" w:rsidTr="007B77CC">
        <w:trPr>
          <w:trHeight w:val="329"/>
          <w:jc w:val="center"/>
        </w:trPr>
        <w:tc>
          <w:tcPr>
            <w:tcW w:w="90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  <w:t>Consultas</w:t>
            </w:r>
          </w:p>
        </w:tc>
      </w:tr>
      <w:tr w:rsidR="001A0A86" w:rsidRPr="001A0A86" w:rsidTr="007B77CC">
        <w:trPr>
          <w:trHeight w:val="329"/>
          <w:jc w:val="center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 Paciente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 Médico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Data da consulta</w:t>
            </w:r>
          </w:p>
        </w:tc>
        <w:tc>
          <w:tcPr>
            <w:tcW w:w="3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 Status</w:t>
            </w:r>
          </w:p>
        </w:tc>
      </w:tr>
      <w:tr w:rsidR="001A0A86" w:rsidRPr="001A0A86" w:rsidTr="007B77CC">
        <w:trPr>
          <w:trHeight w:val="329"/>
          <w:jc w:val="center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12/04/2019</w:t>
            </w:r>
          </w:p>
        </w:tc>
        <w:tc>
          <w:tcPr>
            <w:tcW w:w="3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Foi receitado medi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</w:t>
            </w: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mento x...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1A0A86" w:rsidRPr="001A0A86" w:rsidTr="007B77CC">
        <w:trPr>
          <w:trHeight w:val="329"/>
          <w:jc w:val="center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05/06/2019</w:t>
            </w:r>
          </w:p>
        </w:tc>
        <w:tc>
          <w:tcPr>
            <w:tcW w:w="3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Precisa ser medicado diariamente.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:rsidR="007B77CC" w:rsidRDefault="007B77CC" w:rsidP="008A7F37">
      <w:pPr>
        <w:pStyle w:val="cabealho2"/>
      </w:pPr>
    </w:p>
    <w:p w:rsidR="001A5EF5" w:rsidRDefault="001A5EF5" w:rsidP="008A7F37">
      <w:pPr>
        <w:pStyle w:val="cabealho2"/>
      </w:pPr>
    </w:p>
    <w:p w:rsidR="001A5EF5" w:rsidRDefault="001A5EF5">
      <w:pPr>
        <w:rPr>
          <w:b/>
          <w:bCs/>
          <w:sz w:val="26"/>
          <w:szCs w:val="26"/>
        </w:rPr>
      </w:pPr>
      <w:r>
        <w:br w:type="page"/>
      </w:r>
    </w:p>
    <w:p w:rsidR="00DA19B6" w:rsidRDefault="00C92BD1" w:rsidP="008A7F37">
      <w:pPr>
        <w:pStyle w:val="cabealho2"/>
      </w:pPr>
      <w:bookmarkStart w:id="7" w:name="_Toc726489"/>
      <w:r>
        <w:lastRenderedPageBreak/>
        <w:t>Modelo Físico</w:t>
      </w:r>
      <w:bookmarkEnd w:id="7"/>
    </w:p>
    <w:p w:rsidR="007B7EBE" w:rsidRDefault="001A5EF5" w:rsidP="00B03AAF">
      <w:r>
        <w:rPr>
          <w:noProof/>
        </w:rPr>
        <w:drawing>
          <wp:anchor distT="0" distB="0" distL="114300" distR="114300" simplePos="0" relativeHeight="251662336" behindDoc="0" locked="0" layoutInCell="1" allowOverlap="1" wp14:anchorId="0FFD3743">
            <wp:simplePos x="0" y="0"/>
            <wp:positionH relativeFrom="margin">
              <wp:posOffset>-358022</wp:posOffset>
            </wp:positionH>
            <wp:positionV relativeFrom="paragraph">
              <wp:posOffset>278213</wp:posOffset>
            </wp:positionV>
            <wp:extent cx="6458208" cy="5717238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 Medical Group - Modelagem Física.png"/>
                    <pic:cNvPicPr/>
                  </pic:nvPicPr>
                  <pic:blipFill rotWithShape="1">
                    <a:blip r:embed="rId16"/>
                    <a:srcRect l="7906" t="4988" r="13581" b="2444"/>
                    <a:stretch/>
                  </pic:blipFill>
                  <pic:spPr bwMode="auto">
                    <a:xfrm>
                      <a:off x="0" y="0"/>
                      <a:ext cx="6458208" cy="5717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7EBE">
        <w:t>Tabelas organizadas da seguinte forma no banco de dados.</w:t>
      </w:r>
    </w:p>
    <w:p w:rsidR="007B7EBE" w:rsidRDefault="007B7EBE" w:rsidP="00B03AAF">
      <w:pPr>
        <w:rPr>
          <w:noProof/>
        </w:rPr>
      </w:pPr>
    </w:p>
    <w:p w:rsidR="007B7EBE" w:rsidRDefault="007B7EBE" w:rsidP="00B03AAF">
      <w:pPr>
        <w:rPr>
          <w:noProof/>
        </w:rPr>
      </w:pPr>
    </w:p>
    <w:p w:rsidR="007B7EBE" w:rsidRDefault="007B7EBE" w:rsidP="00B03AAF"/>
    <w:p w:rsidR="00B03AAF" w:rsidRDefault="00B03AAF" w:rsidP="00B03AAF">
      <w:pPr>
        <w:pStyle w:val="cabealho2"/>
      </w:pPr>
    </w:p>
    <w:p w:rsidR="00B03AAF" w:rsidRDefault="00B03AAF">
      <w:pPr>
        <w:rPr>
          <w:b/>
          <w:bCs/>
          <w:sz w:val="26"/>
          <w:szCs w:val="26"/>
        </w:rPr>
      </w:pPr>
      <w:r>
        <w:br w:type="page"/>
      </w:r>
    </w:p>
    <w:p w:rsidR="00B03AAF" w:rsidRDefault="00B03AAF" w:rsidP="00B03AAF">
      <w:pPr>
        <w:pStyle w:val="cabealho2"/>
      </w:pPr>
      <w:bookmarkStart w:id="8" w:name="_Toc726490"/>
      <w:r>
        <w:lastRenderedPageBreak/>
        <w:t>Modelo Conceitual</w:t>
      </w:r>
      <w:bookmarkEnd w:id="8"/>
    </w:p>
    <w:p w:rsidR="007B77CC" w:rsidRDefault="00622910" w:rsidP="008A7F37">
      <w:r>
        <w:rPr>
          <w:noProof/>
        </w:rPr>
        <w:drawing>
          <wp:anchor distT="0" distB="0" distL="114300" distR="114300" simplePos="0" relativeHeight="251661312" behindDoc="0" locked="0" layoutInCell="1" allowOverlap="1" wp14:anchorId="598B3327" wp14:editId="4C364DB0">
            <wp:simplePos x="0" y="0"/>
            <wp:positionH relativeFrom="margin">
              <wp:posOffset>-330200</wp:posOffset>
            </wp:positionH>
            <wp:positionV relativeFrom="paragraph">
              <wp:posOffset>905510</wp:posOffset>
            </wp:positionV>
            <wp:extent cx="6429375" cy="7268845"/>
            <wp:effectExtent l="0" t="0" r="9525" b="8255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 Medical Group - Modelagem Conceitua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7268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3AAF">
        <w:t>O banco de dados possui usuários que têm um tipo, dentre esses tipos existem: Pacientes, Médicos e Administradores. O paciente está relacionado às consultas, assim como o médico que o atenderá, consultas estas que possuem um ‘Status’ para que seja verificado se a consulta foi confirmada, aguardando confirmação, recusada ou adiada. Os médicos possuem uma especialidade que pode estar relacionada a outros médicos também.</w:t>
      </w:r>
    </w:p>
    <w:p w:rsidR="00622910" w:rsidRDefault="00622910" w:rsidP="008A7F37"/>
    <w:p w:rsidR="00DA19B6" w:rsidRDefault="00DA19B6">
      <w:pPr>
        <w:sectPr w:rsidR="00DA19B6" w:rsidSect="007C7D98">
          <w:footerReference w:type="default" r:id="rId18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DA19B6" w:rsidRDefault="008A7F37">
      <w:pPr>
        <w:pStyle w:val="cabealho2"/>
      </w:pPr>
      <w:bookmarkStart w:id="9" w:name="_Toc726491"/>
      <w:r>
        <w:lastRenderedPageBreak/>
        <w:t>Cronograma</w:t>
      </w:r>
      <w:bookmarkEnd w:id="9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10" w:name="_Toc726492"/>
      <w:r>
        <w:rPr>
          <w:lang w:eastAsia="en-US"/>
        </w:rPr>
        <w:lastRenderedPageBreak/>
        <w:t>Funcionalidades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726493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72649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72649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72649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72649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72649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72649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72650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72650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72650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72650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1E94" w:rsidRDefault="00471E94">
      <w:pPr>
        <w:spacing w:after="0" w:line="240" w:lineRule="auto"/>
      </w:pPr>
      <w:r>
        <w:separator/>
      </w:r>
    </w:p>
  </w:endnote>
  <w:endnote w:type="continuationSeparator" w:id="0">
    <w:p w:rsidR="00471E94" w:rsidRDefault="00471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471E94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65FF">
      <w:rPr>
        <w:noProof/>
      </w:rPr>
      <w:t>12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1E94" w:rsidRDefault="00471E94">
      <w:pPr>
        <w:spacing w:after="0" w:line="240" w:lineRule="auto"/>
      </w:pPr>
      <w:r>
        <w:separator/>
      </w:r>
    </w:p>
  </w:footnote>
  <w:footnote w:type="continuationSeparator" w:id="0">
    <w:p w:rsidR="00471E94" w:rsidRDefault="00471E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55258"/>
    <w:rsid w:val="001765FF"/>
    <w:rsid w:val="001A0A86"/>
    <w:rsid w:val="001A5EF5"/>
    <w:rsid w:val="001C0571"/>
    <w:rsid w:val="001E6EFD"/>
    <w:rsid w:val="002B6184"/>
    <w:rsid w:val="002C440D"/>
    <w:rsid w:val="002E0003"/>
    <w:rsid w:val="002F31C0"/>
    <w:rsid w:val="00362822"/>
    <w:rsid w:val="00376460"/>
    <w:rsid w:val="003A1B68"/>
    <w:rsid w:val="00456E37"/>
    <w:rsid w:val="0046629B"/>
    <w:rsid w:val="00471E94"/>
    <w:rsid w:val="004A0592"/>
    <w:rsid w:val="005177BA"/>
    <w:rsid w:val="00524B9A"/>
    <w:rsid w:val="00585F9D"/>
    <w:rsid w:val="00622910"/>
    <w:rsid w:val="00657A13"/>
    <w:rsid w:val="00674BE9"/>
    <w:rsid w:val="00695C1D"/>
    <w:rsid w:val="006E0CD1"/>
    <w:rsid w:val="006F3AFC"/>
    <w:rsid w:val="00723849"/>
    <w:rsid w:val="007248DD"/>
    <w:rsid w:val="00730217"/>
    <w:rsid w:val="00792337"/>
    <w:rsid w:val="007B77CC"/>
    <w:rsid w:val="007B7EBE"/>
    <w:rsid w:val="007C7D98"/>
    <w:rsid w:val="007F3CBC"/>
    <w:rsid w:val="00800711"/>
    <w:rsid w:val="0085795F"/>
    <w:rsid w:val="00894B11"/>
    <w:rsid w:val="008A7F37"/>
    <w:rsid w:val="008B137F"/>
    <w:rsid w:val="008D4D82"/>
    <w:rsid w:val="008E096E"/>
    <w:rsid w:val="00952E23"/>
    <w:rsid w:val="00997D7D"/>
    <w:rsid w:val="009A3F87"/>
    <w:rsid w:val="009E2D84"/>
    <w:rsid w:val="00A07DBF"/>
    <w:rsid w:val="00A25BD2"/>
    <w:rsid w:val="00A967A8"/>
    <w:rsid w:val="00AF6A09"/>
    <w:rsid w:val="00B03AAF"/>
    <w:rsid w:val="00B36547"/>
    <w:rsid w:val="00BB5B9E"/>
    <w:rsid w:val="00BC345E"/>
    <w:rsid w:val="00BD3832"/>
    <w:rsid w:val="00BF7929"/>
    <w:rsid w:val="00C12B36"/>
    <w:rsid w:val="00C26497"/>
    <w:rsid w:val="00C86073"/>
    <w:rsid w:val="00C92BD1"/>
    <w:rsid w:val="00D0024A"/>
    <w:rsid w:val="00DA19B6"/>
    <w:rsid w:val="00DB563A"/>
    <w:rsid w:val="00DE3EA9"/>
    <w:rsid w:val="00E43E78"/>
    <w:rsid w:val="00E6531E"/>
    <w:rsid w:val="00E95AA4"/>
    <w:rsid w:val="00EB66D8"/>
    <w:rsid w:val="00EE79FE"/>
    <w:rsid w:val="00F03B38"/>
    <w:rsid w:val="00F106BF"/>
    <w:rsid w:val="00F400AB"/>
    <w:rsid w:val="00FA65AB"/>
    <w:rsid w:val="00FF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3F9E87F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6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ruan@emal.com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mailto:jose@email.com" TargetMode="Externa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ntonio@email.com" TargetMode="External"/><Relationship Id="rId5" Type="http://schemas.openxmlformats.org/officeDocument/2006/relationships/styles" Target="styles.xml"/><Relationship Id="rId15" Type="http://schemas.openxmlformats.org/officeDocument/2006/relationships/hyperlink" Target="mailto:claudia22@email.com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ana@julia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406E44"/>
    <w:rsid w:val="004265B1"/>
    <w:rsid w:val="00571EE0"/>
    <w:rsid w:val="00604934"/>
    <w:rsid w:val="00973EE1"/>
    <w:rsid w:val="00C31A01"/>
    <w:rsid w:val="00D72FD3"/>
    <w:rsid w:val="00D7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1EBD79-26DB-485C-8EF8-62EE89143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369</TotalTime>
  <Pages>1</Pages>
  <Words>697</Words>
  <Characters>3766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SviGufo</dc:subject>
  <dc:creator>Helena Strada</dc:creator>
  <cp:keywords/>
  <dc:description/>
  <cp:lastModifiedBy>Ariel</cp:lastModifiedBy>
  <cp:revision>41</cp:revision>
  <dcterms:created xsi:type="dcterms:W3CDTF">2018-12-27T15:45:00Z</dcterms:created>
  <dcterms:modified xsi:type="dcterms:W3CDTF">2019-02-10T23:27:00Z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